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14:paraId="6C7B6EE5" w14:textId="77777777" w:rsidTr="00E941EF">
        <w:tc>
          <w:tcPr>
            <w:tcW w:w="3023" w:type="dxa"/>
          </w:tcPr>
          <w:sdt>
            <w:sdtPr>
              <w:alias w:val="Your Name:"/>
              <w:tag w:val="Your Name:"/>
              <w:id w:val="-1220516334"/>
              <w:placeholder>
                <w:docPart w:val="56FBC2F1A0013040B092775E505A8A5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794C1DE" w14:textId="2B562875" w:rsidR="00B93310" w:rsidRPr="005152F2" w:rsidRDefault="00AA6166" w:rsidP="003856C9">
                <w:pPr>
                  <w:pStyle w:val="Heading1"/>
                </w:pPr>
                <w:r>
                  <w:t>Ben Pranzini</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6BC4B7BD" w14:textId="77777777" w:rsidTr="0043426C">
              <w:tc>
                <w:tcPr>
                  <w:tcW w:w="3023" w:type="dxa"/>
                  <w:tcBorders>
                    <w:top w:val="nil"/>
                    <w:bottom w:val="nil"/>
                  </w:tcBorders>
                  <w:tcMar>
                    <w:top w:w="360" w:type="dxa"/>
                    <w:bottom w:w="0" w:type="dxa"/>
                  </w:tcMar>
                </w:tcPr>
                <w:p w14:paraId="00DE508C" w14:textId="77777777" w:rsidR="00441EB9" w:rsidRDefault="00441EB9" w:rsidP="00441EB9">
                  <w:pPr>
                    <w:pStyle w:val="Heading3"/>
                  </w:pPr>
                  <w:r w:rsidRPr="005674AC">
                    <w:rPr>
                      <w:noProof/>
                    </w:rPr>
                    <mc:AlternateContent>
                      <mc:Choice Requires="wpg">
                        <w:drawing>
                          <wp:inline distT="0" distB="0" distL="0" distR="0" wp14:anchorId="6015C393" wp14:editId="3DFCCF8B">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01119B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7BC9218E" w14:textId="77777777" w:rsidTr="0043426C">
              <w:tc>
                <w:tcPr>
                  <w:tcW w:w="3023" w:type="dxa"/>
                  <w:tcBorders>
                    <w:top w:val="nil"/>
                    <w:bottom w:val="nil"/>
                  </w:tcBorders>
                  <w:tcMar>
                    <w:top w:w="115" w:type="dxa"/>
                    <w:bottom w:w="0" w:type="dxa"/>
                  </w:tcMar>
                </w:tcPr>
                <w:p w14:paraId="3AD14830" w14:textId="23F8E5B2" w:rsidR="00441EB9" w:rsidRDefault="00C963D6" w:rsidP="00441EB9">
                  <w:pPr>
                    <w:pStyle w:val="Heading3"/>
                    <w:rPr>
                      <w:rFonts w:ascii="Times New Roman" w:hAnsi="Times New Roman" w:cs="Times New Roman"/>
                    </w:rPr>
                  </w:pPr>
                  <w:hyperlink r:id="rId7" w:history="1">
                    <w:r w:rsidRPr="00CB54FE">
                      <w:rPr>
                        <w:rStyle w:val="Hyperlink"/>
                        <w:rFonts w:ascii="Times New Roman" w:hAnsi="Times New Roman" w:cs="Times New Roman"/>
                      </w:rPr>
                      <w:t>bepr4434@colorado.edu</w:t>
                    </w:r>
                  </w:hyperlink>
                </w:p>
                <w:p w14:paraId="74C9C64B" w14:textId="6364C6F7" w:rsidR="00C963D6" w:rsidRPr="00AA6166" w:rsidRDefault="00C963D6" w:rsidP="00441EB9">
                  <w:pPr>
                    <w:pStyle w:val="Heading3"/>
                    <w:rPr>
                      <w:rFonts w:ascii="Times New Roman" w:hAnsi="Times New Roman" w:cs="Times New Roman"/>
                    </w:rPr>
                  </w:pPr>
                  <w:r>
                    <w:rPr>
                      <w:rFonts w:ascii="Times New Roman" w:hAnsi="Times New Roman" w:cs="Times New Roman"/>
                    </w:rPr>
                    <w:t>pranzini@gmail.com</w:t>
                  </w:r>
                </w:p>
              </w:tc>
            </w:tr>
            <w:tr w:rsidR="00441EB9" w:rsidRPr="005152F2" w14:paraId="595CD78B" w14:textId="77777777" w:rsidTr="0043426C">
              <w:tc>
                <w:tcPr>
                  <w:tcW w:w="3023" w:type="dxa"/>
                  <w:tcBorders>
                    <w:top w:val="nil"/>
                    <w:bottom w:val="nil"/>
                  </w:tcBorders>
                  <w:tcMar>
                    <w:top w:w="360" w:type="dxa"/>
                    <w:bottom w:w="0" w:type="dxa"/>
                  </w:tcMar>
                </w:tcPr>
                <w:p w14:paraId="6E193D98" w14:textId="77777777" w:rsidR="00441EB9" w:rsidRDefault="00441EB9" w:rsidP="00441EB9">
                  <w:pPr>
                    <w:pStyle w:val="Heading3"/>
                  </w:pPr>
                  <w:r w:rsidRPr="005674AC">
                    <w:rPr>
                      <w:noProof/>
                    </w:rPr>
                    <mc:AlternateContent>
                      <mc:Choice Requires="wpg">
                        <w:drawing>
                          <wp:inline distT="0" distB="0" distL="0" distR="0" wp14:anchorId="26B2EBFA" wp14:editId="39139F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DE6930A"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AWlIkDFiUAAJjeAAAOAAAAAAAAAAAAAAAAAC4CAABkcnMvZTJvRG9jLnhtbFBL&#13;&#10;AQItABQABgAIAAAAIQDbJ8Nc3AAAAAgBAAAPAAAAAAAAAAAAAAAAAHAnAABkcnMvZG93bnJldi54&#13;&#10;bWxQSwUGAAAAAAQABADzAAAAeSg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169299D8" w14:textId="77777777" w:rsidTr="0043426C">
              <w:tc>
                <w:tcPr>
                  <w:tcW w:w="3023" w:type="dxa"/>
                  <w:tcBorders>
                    <w:top w:val="nil"/>
                    <w:bottom w:val="nil"/>
                  </w:tcBorders>
                  <w:tcMar>
                    <w:top w:w="115" w:type="dxa"/>
                    <w:bottom w:w="0" w:type="dxa"/>
                  </w:tcMar>
                </w:tcPr>
                <w:p w14:paraId="59C5DBEB" w14:textId="4E77AB6F" w:rsidR="00441EB9" w:rsidRDefault="00AA6166" w:rsidP="00441EB9">
                  <w:pPr>
                    <w:pStyle w:val="Heading3"/>
                  </w:pPr>
                  <w:r>
                    <w:t>206-724-6753</w:t>
                  </w:r>
                </w:p>
              </w:tc>
            </w:tr>
            <w:tr w:rsidR="00441EB9" w:rsidRPr="005152F2" w14:paraId="48250C91" w14:textId="77777777" w:rsidTr="0043426C">
              <w:tc>
                <w:tcPr>
                  <w:tcW w:w="3023" w:type="dxa"/>
                  <w:tcBorders>
                    <w:top w:val="nil"/>
                    <w:bottom w:val="nil"/>
                  </w:tcBorders>
                  <w:tcMar>
                    <w:top w:w="360" w:type="dxa"/>
                    <w:bottom w:w="0" w:type="dxa"/>
                  </w:tcMar>
                </w:tcPr>
                <w:p w14:paraId="1124B449" w14:textId="77777777" w:rsidR="00441EB9" w:rsidRDefault="00441EB9" w:rsidP="00441EB9">
                  <w:pPr>
                    <w:pStyle w:val="Heading3"/>
                  </w:pPr>
                  <w:r w:rsidRPr="005674AC">
                    <w:rPr>
                      <w:noProof/>
                    </w:rPr>
                    <mc:AlternateContent>
                      <mc:Choice Requires="wpg">
                        <w:drawing>
                          <wp:inline distT="0" distB="0" distL="0" distR="0" wp14:anchorId="40DCB3DF" wp14:editId="6DED4F12">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EA54A2"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14:paraId="0AD7526C" w14:textId="77777777" w:rsidTr="0043426C">
              <w:tc>
                <w:tcPr>
                  <w:tcW w:w="3023" w:type="dxa"/>
                  <w:tcBorders>
                    <w:top w:val="nil"/>
                    <w:bottom w:val="nil"/>
                  </w:tcBorders>
                  <w:tcMar>
                    <w:top w:w="115" w:type="dxa"/>
                    <w:bottom w:w="0" w:type="dxa"/>
                  </w:tcMar>
                </w:tcPr>
                <w:p w14:paraId="505FEB6B" w14:textId="39B0D9CF" w:rsidR="00441EB9" w:rsidRDefault="00AA6166" w:rsidP="00441EB9">
                  <w:pPr>
                    <w:pStyle w:val="Heading3"/>
                  </w:pPr>
                  <w:r w:rsidRPr="00AA6166">
                    <w:t>https://www.linkedin.com/in/benjamin-pranzini-1785a72b3/</w:t>
                  </w:r>
                </w:p>
              </w:tc>
            </w:tr>
            <w:tr w:rsidR="00441EB9" w:rsidRPr="005152F2" w14:paraId="687AC063" w14:textId="77777777" w:rsidTr="00F56435">
              <w:tc>
                <w:tcPr>
                  <w:tcW w:w="3023" w:type="dxa"/>
                  <w:tcBorders>
                    <w:top w:val="nil"/>
                    <w:bottom w:val="nil"/>
                  </w:tcBorders>
                  <w:tcMar>
                    <w:top w:w="288" w:type="dxa"/>
                    <w:bottom w:w="374" w:type="dxa"/>
                  </w:tcMar>
                </w:tcPr>
                <w:p w14:paraId="0181B7F4" w14:textId="44FFF383" w:rsidR="00441EB9" w:rsidRPr="00441EB9" w:rsidRDefault="00441EB9" w:rsidP="00AA6166">
                  <w:pPr>
                    <w:pStyle w:val="Heading3"/>
                    <w:jc w:val="both"/>
                    <w:rPr>
                      <w:rFonts w:asciiTheme="minorHAnsi" w:eastAsiaTheme="minorHAnsi" w:hAnsiTheme="minorHAnsi" w:cstheme="minorBidi"/>
                      <w:szCs w:val="18"/>
                    </w:rPr>
                  </w:pPr>
                </w:p>
              </w:tc>
            </w:tr>
            <w:tr w:rsidR="005A7E57" w:rsidRPr="005152F2" w14:paraId="6AF2FEBB" w14:textId="77777777" w:rsidTr="00F56435">
              <w:tc>
                <w:tcPr>
                  <w:tcW w:w="3023" w:type="dxa"/>
                  <w:tcMar>
                    <w:top w:w="374" w:type="dxa"/>
                    <w:bottom w:w="115" w:type="dxa"/>
                  </w:tcMar>
                </w:tcPr>
                <w:p w14:paraId="4833915F" w14:textId="77777777" w:rsidR="002C77B9" w:rsidRDefault="00000000" w:rsidP="002C77B9">
                  <w:pPr>
                    <w:pStyle w:val="Heading3"/>
                  </w:pPr>
                  <w:sdt>
                    <w:sdtPr>
                      <w:alias w:val="Objective:"/>
                      <w:tag w:val="Objective:"/>
                      <w:id w:val="319159961"/>
                      <w:placeholder>
                        <w:docPart w:val="D76C7D66F710414E929E9D0405AE903B"/>
                      </w:placeholder>
                      <w:temporary/>
                      <w:showingPlcHdr/>
                      <w15:appearance w15:val="hidden"/>
                    </w:sdtPr>
                    <w:sdtContent>
                      <w:r w:rsidR="002B7747">
                        <w:t>Objective</w:t>
                      </w:r>
                    </w:sdtContent>
                  </w:sdt>
                </w:p>
                <w:p w14:paraId="7D5CD508" w14:textId="77777777" w:rsidR="005A7E57" w:rsidRDefault="00616FF4" w:rsidP="00616FF4">
                  <w:pPr>
                    <w:pStyle w:val="GraphicElement"/>
                  </w:pPr>
                  <w:r>
                    <mc:AlternateContent>
                      <mc:Choice Requires="wps">
                        <w:drawing>
                          <wp:inline distT="0" distB="0" distL="0" distR="0" wp14:anchorId="43FF564E" wp14:editId="359ED66A">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804E11"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D6586D8" w14:textId="5665E760" w:rsidR="005A7E57" w:rsidRDefault="00C963D6" w:rsidP="00D11C4D">
                  <w:r>
                    <w:t>To wholistically improve my technical and personal skills within the work force while working towards career centered certificates to prepare myself for life outside of college and to build a strong resume that displays what I am capable of as both a person and a worker.</w:t>
                  </w:r>
                </w:p>
              </w:tc>
            </w:tr>
            <w:tr w:rsidR="00463463" w:rsidRPr="005152F2" w14:paraId="67111A94" w14:textId="77777777" w:rsidTr="00F56435">
              <w:tc>
                <w:tcPr>
                  <w:tcW w:w="3023" w:type="dxa"/>
                  <w:tcMar>
                    <w:top w:w="374" w:type="dxa"/>
                    <w:bottom w:w="115" w:type="dxa"/>
                  </w:tcMar>
                </w:tcPr>
                <w:p w14:paraId="07234C4A" w14:textId="77777777" w:rsidR="005A7E57" w:rsidRDefault="00000000" w:rsidP="0043426C">
                  <w:pPr>
                    <w:pStyle w:val="Heading3"/>
                  </w:pPr>
                  <w:sdt>
                    <w:sdtPr>
                      <w:alias w:val="Skills:"/>
                      <w:tag w:val="Skills:"/>
                      <w:id w:val="1490835561"/>
                      <w:placeholder>
                        <w:docPart w:val="4FDB3AA3B61F654DB9D375FE521A9F67"/>
                      </w:placeholder>
                      <w:temporary/>
                      <w:showingPlcHdr/>
                      <w15:appearance w15:val="hidden"/>
                    </w:sdtPr>
                    <w:sdtContent>
                      <w:r w:rsidR="007B2F5C">
                        <w:t>Skills</w:t>
                      </w:r>
                    </w:sdtContent>
                  </w:sdt>
                </w:p>
                <w:p w14:paraId="70326C33" w14:textId="77777777" w:rsidR="00616FF4" w:rsidRPr="005A7E57" w:rsidRDefault="00616FF4" w:rsidP="00616FF4">
                  <w:pPr>
                    <w:pStyle w:val="GraphicElement"/>
                  </w:pPr>
                  <w:r>
                    <mc:AlternateContent>
                      <mc:Choice Requires="wps">
                        <w:drawing>
                          <wp:inline distT="0" distB="0" distL="0" distR="0" wp14:anchorId="29945F73" wp14:editId="3C1E886F">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0484DD"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0EE341A" w14:textId="77777777" w:rsidR="00463463" w:rsidRDefault="00AA6166" w:rsidP="00463463">
                  <w:r>
                    <w:t>I have experience and skill in:</w:t>
                  </w:r>
                </w:p>
                <w:p w14:paraId="6DA41D29" w14:textId="27A1EB0B" w:rsidR="00AA6166" w:rsidRDefault="00AA6166" w:rsidP="00AA6166">
                  <w:pPr>
                    <w:pStyle w:val="ListParagraph"/>
                    <w:numPr>
                      <w:ilvl w:val="0"/>
                      <w:numId w:val="1"/>
                    </w:numPr>
                  </w:pPr>
                  <w:r>
                    <w:t>Collaboration</w:t>
                  </w:r>
                </w:p>
                <w:p w14:paraId="2CA0AF0E" w14:textId="77777777" w:rsidR="00AA6166" w:rsidRDefault="00AA6166" w:rsidP="00AA6166">
                  <w:pPr>
                    <w:pStyle w:val="ListParagraph"/>
                    <w:numPr>
                      <w:ilvl w:val="0"/>
                      <w:numId w:val="1"/>
                    </w:numPr>
                  </w:pPr>
                  <w:r>
                    <w:lastRenderedPageBreak/>
                    <w:t>Flexibility</w:t>
                  </w:r>
                </w:p>
                <w:p w14:paraId="71F78B30" w14:textId="77777777" w:rsidR="00AA6166" w:rsidRDefault="00AA6166" w:rsidP="00AA6166">
                  <w:pPr>
                    <w:pStyle w:val="ListParagraph"/>
                    <w:numPr>
                      <w:ilvl w:val="0"/>
                      <w:numId w:val="1"/>
                    </w:numPr>
                  </w:pPr>
                  <w:r>
                    <w:t xml:space="preserve">Communication </w:t>
                  </w:r>
                </w:p>
                <w:p w14:paraId="3AB011AA" w14:textId="77777777" w:rsidR="00AA6166" w:rsidRDefault="00AA6166" w:rsidP="00AA6166">
                  <w:pPr>
                    <w:pStyle w:val="ListParagraph"/>
                    <w:numPr>
                      <w:ilvl w:val="0"/>
                      <w:numId w:val="1"/>
                    </w:numPr>
                  </w:pPr>
                  <w:r>
                    <w:t xml:space="preserve">Customer Service </w:t>
                  </w:r>
                </w:p>
                <w:p w14:paraId="42640D56" w14:textId="77777777" w:rsidR="00AA6166" w:rsidRDefault="00AA6166" w:rsidP="00AA6166">
                  <w:pPr>
                    <w:pStyle w:val="ListParagraph"/>
                    <w:numPr>
                      <w:ilvl w:val="0"/>
                      <w:numId w:val="1"/>
                    </w:numPr>
                  </w:pPr>
                  <w:r>
                    <w:t>Leadership</w:t>
                  </w:r>
                </w:p>
                <w:p w14:paraId="16B7DABC" w14:textId="77777777" w:rsidR="00AA6166" w:rsidRDefault="00AA6166" w:rsidP="00AA6166">
                  <w:pPr>
                    <w:pStyle w:val="ListParagraph"/>
                    <w:numPr>
                      <w:ilvl w:val="0"/>
                      <w:numId w:val="1"/>
                    </w:numPr>
                  </w:pPr>
                  <w:r>
                    <w:t>Computer programming and coordination</w:t>
                  </w:r>
                </w:p>
                <w:p w14:paraId="20D17420" w14:textId="77777777" w:rsidR="00C963D6" w:rsidRDefault="00AA6166" w:rsidP="00C963D6">
                  <w:pPr>
                    <w:pStyle w:val="ListParagraph"/>
                    <w:numPr>
                      <w:ilvl w:val="0"/>
                      <w:numId w:val="1"/>
                    </w:numPr>
                  </w:pPr>
                  <w:r>
                    <w:t>Time Management</w:t>
                  </w:r>
                </w:p>
                <w:p w14:paraId="596DDF01" w14:textId="491717B2" w:rsidR="00C963D6" w:rsidRPr="005152F2" w:rsidRDefault="00C963D6" w:rsidP="00C963D6">
                  <w:pPr>
                    <w:pStyle w:val="ListParagraph"/>
                    <w:numPr>
                      <w:ilvl w:val="0"/>
                      <w:numId w:val="1"/>
                    </w:numPr>
                  </w:pPr>
                  <w:r>
                    <w:t xml:space="preserve">Organization </w:t>
                  </w:r>
                </w:p>
              </w:tc>
            </w:tr>
          </w:tbl>
          <w:p w14:paraId="16358B37" w14:textId="77777777" w:rsidR="00B93310" w:rsidRPr="005152F2" w:rsidRDefault="00B93310" w:rsidP="003856C9"/>
        </w:tc>
        <w:tc>
          <w:tcPr>
            <w:tcW w:w="723" w:type="dxa"/>
          </w:tcPr>
          <w:p w14:paraId="1F2A8297" w14:textId="77777777"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14:paraId="221F50F4" w14:textId="77777777" w:rsidTr="00396369">
              <w:trPr>
                <w:trHeight w:val="4104"/>
              </w:trPr>
              <w:tc>
                <w:tcPr>
                  <w:tcW w:w="5191" w:type="dxa"/>
                  <w:tcMar>
                    <w:left w:w="115" w:type="dxa"/>
                    <w:bottom w:w="374" w:type="dxa"/>
                    <w:right w:w="115" w:type="dxa"/>
                  </w:tcMar>
                </w:tcPr>
                <w:p w14:paraId="3CE0AAE1" w14:textId="77777777" w:rsidR="008F6337" w:rsidRPr="005152F2" w:rsidRDefault="00000000" w:rsidP="008F6337">
                  <w:pPr>
                    <w:pStyle w:val="Heading2"/>
                  </w:pPr>
                  <w:sdt>
                    <w:sdtPr>
                      <w:alias w:val="Experience:"/>
                      <w:tag w:val="Experience:"/>
                      <w:id w:val="1217937480"/>
                      <w:placeholder>
                        <w:docPart w:val="826BF5BC05EBA7448792BFBDAB03F75C"/>
                      </w:placeholder>
                      <w:temporary/>
                      <w:showingPlcHdr/>
                      <w15:appearance w15:val="hidden"/>
                    </w:sdtPr>
                    <w:sdtContent>
                      <w:r w:rsidR="003053D9" w:rsidRPr="005152F2">
                        <w:t>Experience</w:t>
                      </w:r>
                    </w:sdtContent>
                  </w:sdt>
                </w:p>
                <w:p w14:paraId="12085348" w14:textId="39DFC138" w:rsidR="008F6337" w:rsidRPr="0043426C" w:rsidRDefault="00AA6166" w:rsidP="002B3890">
                  <w:pPr>
                    <w:pStyle w:val="Heading4"/>
                  </w:pPr>
                  <w:r>
                    <w:t>Zeek’s Pizza/Kitchen worker</w:t>
                  </w:r>
                </w:p>
                <w:p w14:paraId="646FA6F4" w14:textId="08EE5119" w:rsidR="008F6337" w:rsidRPr="005152F2" w:rsidRDefault="00AA6166" w:rsidP="008F6337">
                  <w:pPr>
                    <w:pStyle w:val="Heading5"/>
                  </w:pPr>
                  <w:r>
                    <w:t>December 2022 – March 2023</w:t>
                  </w:r>
                </w:p>
                <w:p w14:paraId="2A64C884" w14:textId="0210B599" w:rsidR="008F6337" w:rsidRDefault="00C963D6" w:rsidP="008F6337">
                  <w:r>
                    <w:t>I helped to run the kitchen line, working with ingredients for deliveries and in house order, and learned valuable customer service skills as well as time management, organization and executive functioning, and teamwork experience.</w:t>
                  </w:r>
                </w:p>
                <w:p w14:paraId="776D3CAD" w14:textId="0B34F176" w:rsidR="007B2F5C" w:rsidRPr="0043426C" w:rsidRDefault="00AA6166" w:rsidP="0043426C">
                  <w:pPr>
                    <w:pStyle w:val="Heading4"/>
                  </w:pPr>
                  <w:r>
                    <w:t>Seattle Boat Company/fueldock and funshare captain</w:t>
                  </w:r>
                </w:p>
                <w:p w14:paraId="34BDB90D" w14:textId="09069781" w:rsidR="007B2F5C" w:rsidRPr="005152F2" w:rsidRDefault="00AA6166" w:rsidP="007B2F5C">
                  <w:pPr>
                    <w:pStyle w:val="Heading5"/>
                  </w:pPr>
                  <w:r>
                    <w:t>March 2023 – August 2023</w:t>
                  </w:r>
                </w:p>
                <w:p w14:paraId="6D70F978" w14:textId="37AFF4BA" w:rsidR="008F6337" w:rsidRDefault="00C963D6" w:rsidP="00832F81">
                  <w:r>
                    <w:t xml:space="preserve">I worked alongside a large crew of other dock workers, as well as two managers to run a fuel dock that also housed the companies boat rental service that I worked to maintain, both by preparing boats for use, and organizing and checking out customers. From this, I gained a significant amount of customer service experience as well as skills using point of sale programs, and organizing large amount of information into understandable formats, both in accounting and in event scheduling for boat rentals. </w:t>
                  </w:r>
                </w:p>
              </w:tc>
            </w:tr>
            <w:tr w:rsidR="008F6337" w14:paraId="50301EA0" w14:textId="77777777" w:rsidTr="00396369">
              <w:trPr>
                <w:trHeight w:val="3672"/>
              </w:trPr>
              <w:tc>
                <w:tcPr>
                  <w:tcW w:w="5191" w:type="dxa"/>
                  <w:tcMar>
                    <w:left w:w="115" w:type="dxa"/>
                    <w:bottom w:w="374" w:type="dxa"/>
                    <w:right w:w="115" w:type="dxa"/>
                  </w:tcMar>
                </w:tcPr>
                <w:p w14:paraId="26716ABF" w14:textId="77777777" w:rsidR="008F6337" w:rsidRPr="005152F2" w:rsidRDefault="00000000" w:rsidP="008F6337">
                  <w:pPr>
                    <w:pStyle w:val="Heading2"/>
                  </w:pPr>
                  <w:sdt>
                    <w:sdtPr>
                      <w:alias w:val="Education:"/>
                      <w:tag w:val="Education:"/>
                      <w:id w:val="1349516922"/>
                      <w:placeholder>
                        <w:docPart w:val="5227FD89E3099C4F9F8675448777BE42"/>
                      </w:placeholder>
                      <w:temporary/>
                      <w:showingPlcHdr/>
                      <w15:appearance w15:val="hidden"/>
                    </w:sdtPr>
                    <w:sdtContent>
                      <w:r w:rsidR="003053D9" w:rsidRPr="005152F2">
                        <w:t>Education</w:t>
                      </w:r>
                    </w:sdtContent>
                  </w:sdt>
                </w:p>
                <w:p w14:paraId="6818ED83" w14:textId="13952760" w:rsidR="007B2F5C" w:rsidRDefault="00AA6166" w:rsidP="002B3890">
                  <w:pPr>
                    <w:pStyle w:val="Heading4"/>
                  </w:pPr>
                  <w:r>
                    <w:t>GED/June 2023</w:t>
                  </w:r>
                </w:p>
                <w:p w14:paraId="135D85DE" w14:textId="44E06EA3" w:rsidR="00AA6166" w:rsidRPr="0043426C" w:rsidRDefault="00AA6166" w:rsidP="002B3890">
                  <w:pPr>
                    <w:pStyle w:val="Heading4"/>
                  </w:pPr>
                  <w:r>
                    <w:t>BS in computer science/in progress</w:t>
                  </w:r>
                </w:p>
                <w:p w14:paraId="1F5CA969" w14:textId="5DF18E1F" w:rsidR="007B2F5C" w:rsidRPr="005152F2" w:rsidRDefault="00AA6166" w:rsidP="007B2F5C">
                  <w:pPr>
                    <w:pStyle w:val="Heading5"/>
                  </w:pPr>
                  <w:r>
                    <w:t>Juanita High School/ University of Colorado Boulder</w:t>
                  </w:r>
                </w:p>
                <w:p w14:paraId="40DBED6C" w14:textId="72DB03B3" w:rsidR="008F6337" w:rsidRDefault="00AA6166" w:rsidP="007B2F5C">
                  <w:r>
                    <w:t xml:space="preserve">I was a 4.0 </w:t>
                  </w:r>
                  <w:r w:rsidR="00C963D6">
                    <w:t>GPA</w:t>
                  </w:r>
                  <w:r>
                    <w:t xml:space="preserve"> student in high school and avidly participated in sports such as wrestling and rock climbing while also doing personal hobbies like reading and computer programming. In college, I have begun work on a google cybersecurity career certificate while continuing to assemble and program a variety of </w:t>
                  </w:r>
                  <w:r w:rsidR="00C963D6">
                    <w:t>small-scale</w:t>
                  </w:r>
                  <w:r>
                    <w:t xml:space="preserve"> computers for personal projects and practice. Towards the end of high school, I worked two different jobs for a total of eight months, gaining valuable work experience and better learning how to manage my time and work with a team. </w:t>
                  </w:r>
                </w:p>
              </w:tc>
            </w:tr>
            <w:tr w:rsidR="008F6337" w14:paraId="63AF54A4" w14:textId="77777777" w:rsidTr="00B85871">
              <w:tc>
                <w:tcPr>
                  <w:tcW w:w="5191" w:type="dxa"/>
                </w:tcPr>
                <w:p w14:paraId="6113CA85" w14:textId="77777777" w:rsidR="008F6337" w:rsidRPr="005152F2" w:rsidRDefault="00000000" w:rsidP="008F6337">
                  <w:pPr>
                    <w:pStyle w:val="Heading2"/>
                  </w:pPr>
                  <w:sdt>
                    <w:sdtPr>
                      <w:alias w:val="Volunteer Experience or Leadership:"/>
                      <w:tag w:val="Volunteer Experience or Leadership:"/>
                      <w:id w:val="-1093778966"/>
                      <w:placeholder>
                        <w:docPart w:val="F03E921B011ABE4584270D44E24CE91A"/>
                      </w:placeholder>
                      <w:temporary/>
                      <w:showingPlcHdr/>
                      <w15:appearance w15:val="hidden"/>
                    </w:sdtPr>
                    <w:sdtContent>
                      <w:r w:rsidR="003053D9" w:rsidRPr="005152F2">
                        <w:t>Volunteer Experience or Leadership</w:t>
                      </w:r>
                    </w:sdtContent>
                  </w:sdt>
                </w:p>
                <w:p w14:paraId="4F4D4DD2" w14:textId="15F4DEF5" w:rsidR="008F6337" w:rsidRDefault="00AA6166" w:rsidP="008F6337">
                  <w:r>
                    <w:lastRenderedPageBreak/>
                    <w:t>I volunteered at my home synagogue, Temple De Hirsch Sinai, all four years of high school as a teacher assistant, helping on staff teacher</w:t>
                  </w:r>
                  <w:r w:rsidR="00C963D6">
                    <w:t>s</w:t>
                  </w:r>
                  <w:r>
                    <w:t xml:space="preserve"> lead weekly religion classes of various ages ranging from 8-13.</w:t>
                  </w:r>
                </w:p>
              </w:tc>
            </w:tr>
          </w:tbl>
          <w:p w14:paraId="584F123C" w14:textId="77777777" w:rsidR="008F6337" w:rsidRPr="005152F2" w:rsidRDefault="008F6337" w:rsidP="003856C9"/>
        </w:tc>
      </w:tr>
    </w:tbl>
    <w:p w14:paraId="565A44FF" w14:textId="77777777" w:rsidR="00E941EF" w:rsidRDefault="00E941EF" w:rsidP="0019561F">
      <w:pPr>
        <w:pStyle w:val="NoSpacing"/>
      </w:pPr>
    </w:p>
    <w:sectPr w:rsidR="00E941EF"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B257" w14:textId="77777777" w:rsidR="00947A41" w:rsidRDefault="00947A41" w:rsidP="003856C9">
      <w:pPr>
        <w:spacing w:after="0" w:line="240" w:lineRule="auto"/>
      </w:pPr>
      <w:r>
        <w:separator/>
      </w:r>
    </w:p>
  </w:endnote>
  <w:endnote w:type="continuationSeparator" w:id="0">
    <w:p w14:paraId="39628BE9" w14:textId="77777777" w:rsidR="00947A41" w:rsidRDefault="00947A41"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E553"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1257347C" wp14:editId="368544BA">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8B482E9"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4B61"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154AFBB7" wp14:editId="78A74E5B">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A4DDAE2"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ABF6" w14:textId="77777777" w:rsidR="00947A41" w:rsidRDefault="00947A41" w:rsidP="003856C9">
      <w:pPr>
        <w:spacing w:after="0" w:line="240" w:lineRule="auto"/>
      </w:pPr>
      <w:r>
        <w:separator/>
      </w:r>
    </w:p>
  </w:footnote>
  <w:footnote w:type="continuationSeparator" w:id="0">
    <w:p w14:paraId="26D343E3" w14:textId="77777777" w:rsidR="00947A41" w:rsidRDefault="00947A41"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E34B"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75BA4E18" wp14:editId="0752E6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581BA9C"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E42A"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31AA5895" wp14:editId="6F150AC4">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CBC27FD"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5A2C"/>
    <w:multiLevelType w:val="hybridMultilevel"/>
    <w:tmpl w:val="C7D4C106"/>
    <w:lvl w:ilvl="0" w:tplc="BA225AF4">
      <w:start w:val="20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45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66"/>
    <w:rsid w:val="00052BE1"/>
    <w:rsid w:val="0007412A"/>
    <w:rsid w:val="0010199E"/>
    <w:rsid w:val="001765FE"/>
    <w:rsid w:val="0019561F"/>
    <w:rsid w:val="001B32D2"/>
    <w:rsid w:val="00204FB9"/>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D22BB"/>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C7CA2"/>
    <w:rsid w:val="008F6337"/>
    <w:rsid w:val="00947A41"/>
    <w:rsid w:val="00A42F91"/>
    <w:rsid w:val="00AA6166"/>
    <w:rsid w:val="00AF1258"/>
    <w:rsid w:val="00B01E52"/>
    <w:rsid w:val="00B550FC"/>
    <w:rsid w:val="00B85871"/>
    <w:rsid w:val="00B93310"/>
    <w:rsid w:val="00BC1F18"/>
    <w:rsid w:val="00BD2E58"/>
    <w:rsid w:val="00BF6BAB"/>
    <w:rsid w:val="00C007A5"/>
    <w:rsid w:val="00C4403A"/>
    <w:rsid w:val="00C963D6"/>
    <w:rsid w:val="00CE6306"/>
    <w:rsid w:val="00D11C4D"/>
    <w:rsid w:val="00D5067A"/>
    <w:rsid w:val="00DC79BB"/>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41D1C"/>
  <w15:chartTrackingRefBased/>
  <w15:docId w15:val="{E3770940-4D7A-EE43-B664-550ACA5C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AA6166"/>
    <w:pPr>
      <w:ind w:left="720"/>
      <w:contextualSpacing/>
    </w:pPr>
  </w:style>
  <w:style w:type="character" w:styleId="Hyperlink">
    <w:name w:val="Hyperlink"/>
    <w:basedOn w:val="DefaultParagraphFont"/>
    <w:uiPriority w:val="99"/>
    <w:unhideWhenUsed/>
    <w:rsid w:val="00C963D6"/>
    <w:rPr>
      <w:color w:val="0563C1" w:themeColor="hyperlink"/>
      <w:u w:val="single"/>
    </w:rPr>
  </w:style>
  <w:style w:type="character" w:styleId="UnresolvedMention">
    <w:name w:val="Unresolved Mention"/>
    <w:basedOn w:val="DefaultParagraphFont"/>
    <w:uiPriority w:val="99"/>
    <w:semiHidden/>
    <w:unhideWhenUsed/>
    <w:rsid w:val="00C9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epr4434@colorad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pranzini/Library/Containers/com.microsoft.Word/Data/Library/Application%20Support/Microsoft/Office/16.0/DTS/en-US%7b9DBD22B5-882A-D54D-999F-B50B47365B5E%7d/%7b933350BD-1C00-2744-B59D-8AECF24AD182%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FBC2F1A0013040B092775E505A8A58"/>
        <w:category>
          <w:name w:val="General"/>
          <w:gallery w:val="placeholder"/>
        </w:category>
        <w:types>
          <w:type w:val="bbPlcHdr"/>
        </w:types>
        <w:behaviors>
          <w:behavior w:val="content"/>
        </w:behaviors>
        <w:guid w:val="{BBA95859-CD89-B748-901B-529C4D59F5C5}"/>
      </w:docPartPr>
      <w:docPartBody>
        <w:p w:rsidR="00036B2B" w:rsidRDefault="00000000">
          <w:pPr>
            <w:pStyle w:val="56FBC2F1A0013040B092775E505A8A58"/>
          </w:pPr>
          <w:r w:rsidRPr="005152F2">
            <w:t>Your Name</w:t>
          </w:r>
        </w:p>
      </w:docPartBody>
    </w:docPart>
    <w:docPart>
      <w:docPartPr>
        <w:name w:val="D76C7D66F710414E929E9D0405AE903B"/>
        <w:category>
          <w:name w:val="General"/>
          <w:gallery w:val="placeholder"/>
        </w:category>
        <w:types>
          <w:type w:val="bbPlcHdr"/>
        </w:types>
        <w:behaviors>
          <w:behavior w:val="content"/>
        </w:behaviors>
        <w:guid w:val="{287DD681-5763-F742-84E7-9809E2E2A98F}"/>
      </w:docPartPr>
      <w:docPartBody>
        <w:p w:rsidR="00036B2B" w:rsidRDefault="00000000">
          <w:pPr>
            <w:pStyle w:val="D76C7D66F710414E929E9D0405AE903B"/>
          </w:pPr>
          <w:r>
            <w:t>Objective</w:t>
          </w:r>
        </w:p>
      </w:docPartBody>
    </w:docPart>
    <w:docPart>
      <w:docPartPr>
        <w:name w:val="4FDB3AA3B61F654DB9D375FE521A9F67"/>
        <w:category>
          <w:name w:val="General"/>
          <w:gallery w:val="placeholder"/>
        </w:category>
        <w:types>
          <w:type w:val="bbPlcHdr"/>
        </w:types>
        <w:behaviors>
          <w:behavior w:val="content"/>
        </w:behaviors>
        <w:guid w:val="{63B5D090-6352-3046-B47E-5E1CE8C78B9E}"/>
      </w:docPartPr>
      <w:docPartBody>
        <w:p w:rsidR="00036B2B" w:rsidRDefault="00000000">
          <w:pPr>
            <w:pStyle w:val="4FDB3AA3B61F654DB9D375FE521A9F67"/>
          </w:pPr>
          <w:r>
            <w:t>Skills</w:t>
          </w:r>
        </w:p>
      </w:docPartBody>
    </w:docPart>
    <w:docPart>
      <w:docPartPr>
        <w:name w:val="826BF5BC05EBA7448792BFBDAB03F75C"/>
        <w:category>
          <w:name w:val="General"/>
          <w:gallery w:val="placeholder"/>
        </w:category>
        <w:types>
          <w:type w:val="bbPlcHdr"/>
        </w:types>
        <w:behaviors>
          <w:behavior w:val="content"/>
        </w:behaviors>
        <w:guid w:val="{580450AE-6D35-874A-AC6D-0757395BCE44}"/>
      </w:docPartPr>
      <w:docPartBody>
        <w:p w:rsidR="00036B2B" w:rsidRDefault="00000000">
          <w:pPr>
            <w:pStyle w:val="826BF5BC05EBA7448792BFBDAB03F75C"/>
          </w:pPr>
          <w:r w:rsidRPr="005152F2">
            <w:t>Experience</w:t>
          </w:r>
        </w:p>
      </w:docPartBody>
    </w:docPart>
    <w:docPart>
      <w:docPartPr>
        <w:name w:val="5227FD89E3099C4F9F8675448777BE42"/>
        <w:category>
          <w:name w:val="General"/>
          <w:gallery w:val="placeholder"/>
        </w:category>
        <w:types>
          <w:type w:val="bbPlcHdr"/>
        </w:types>
        <w:behaviors>
          <w:behavior w:val="content"/>
        </w:behaviors>
        <w:guid w:val="{50273207-7101-9B49-831E-59BDA1846456}"/>
      </w:docPartPr>
      <w:docPartBody>
        <w:p w:rsidR="00036B2B" w:rsidRDefault="00000000">
          <w:pPr>
            <w:pStyle w:val="5227FD89E3099C4F9F8675448777BE42"/>
          </w:pPr>
          <w:r w:rsidRPr="005152F2">
            <w:t>Education</w:t>
          </w:r>
        </w:p>
      </w:docPartBody>
    </w:docPart>
    <w:docPart>
      <w:docPartPr>
        <w:name w:val="F03E921B011ABE4584270D44E24CE91A"/>
        <w:category>
          <w:name w:val="General"/>
          <w:gallery w:val="placeholder"/>
        </w:category>
        <w:types>
          <w:type w:val="bbPlcHdr"/>
        </w:types>
        <w:behaviors>
          <w:behavior w:val="content"/>
        </w:behaviors>
        <w:guid w:val="{D0370817-CF17-4544-A942-793166D4C2F3}"/>
      </w:docPartPr>
      <w:docPartBody>
        <w:p w:rsidR="00036B2B" w:rsidRDefault="00000000">
          <w:pPr>
            <w:pStyle w:val="F03E921B011ABE4584270D44E24CE91A"/>
          </w:pPr>
          <w:r w:rsidRPr="005152F2">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F7"/>
    <w:rsid w:val="00036B2B"/>
    <w:rsid w:val="002014F7"/>
    <w:rsid w:val="009E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BC2F1A0013040B092775E505A8A58">
    <w:name w:val="56FBC2F1A0013040B092775E505A8A58"/>
  </w:style>
  <w:style w:type="paragraph" w:customStyle="1" w:styleId="D76C7D66F710414E929E9D0405AE903B">
    <w:name w:val="D76C7D66F710414E929E9D0405AE903B"/>
  </w:style>
  <w:style w:type="paragraph" w:customStyle="1" w:styleId="4FDB3AA3B61F654DB9D375FE521A9F67">
    <w:name w:val="4FDB3AA3B61F654DB9D375FE521A9F67"/>
  </w:style>
  <w:style w:type="paragraph" w:customStyle="1" w:styleId="826BF5BC05EBA7448792BFBDAB03F75C">
    <w:name w:val="826BF5BC05EBA7448792BFBDAB03F75C"/>
  </w:style>
  <w:style w:type="paragraph" w:customStyle="1" w:styleId="E40EDA41471D714084A12B0B7FAE05AB">
    <w:name w:val="E40EDA41471D714084A12B0B7FAE05AB"/>
  </w:style>
  <w:style w:type="paragraph" w:customStyle="1" w:styleId="0890A750CF87AE44BABE033524BA1BA4">
    <w:name w:val="0890A750CF87AE44BABE033524BA1BA4"/>
  </w:style>
  <w:style w:type="paragraph" w:customStyle="1" w:styleId="5227FD89E3099C4F9F8675448777BE42">
    <w:name w:val="5227FD89E3099C4F9F8675448777BE42"/>
  </w:style>
  <w:style w:type="paragraph" w:customStyle="1" w:styleId="F03E921B011ABE4584270D44E24CE91A">
    <w:name w:val="F03E921B011ABE4584270D44E24CE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{933350BD-1C00-2744-B59D-8AECF24AD182}tf16392740.dotx</Template>
  <TotalTime>14</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Pranzini</dc:creator>
  <cp:keywords/>
  <dc:description/>
  <cp:lastModifiedBy>Benjamin Pranzini</cp:lastModifiedBy>
  <cp:revision>2</cp:revision>
  <dcterms:created xsi:type="dcterms:W3CDTF">2024-04-16T18:41:00Z</dcterms:created>
  <dcterms:modified xsi:type="dcterms:W3CDTF">2024-05-01T19:49:00Z</dcterms:modified>
</cp:coreProperties>
</file>